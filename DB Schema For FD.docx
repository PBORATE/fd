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E4" w:rsidRDefault="00A069E4" w:rsidP="00A069E4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CREATE TABLE </w:t>
      </w:r>
      <w:proofErr w:type="spellStart"/>
      <w:r>
        <w:rPr>
          <w:rFonts w:ascii="Verdana" w:eastAsia="Times New Roman" w:hAnsi="Verdana"/>
          <w:sz w:val="20"/>
          <w:szCs w:val="20"/>
        </w:rPr>
        <w:t>YBL_IGNITE.dbo.</w:t>
      </w:r>
      <w:r w:rsidRPr="00A97118">
        <w:rPr>
          <w:rFonts w:ascii="Verdana" w:eastAsia="Times New Roman" w:hAnsi="Verdana"/>
          <w:b/>
          <w:sz w:val="20"/>
          <w:szCs w:val="20"/>
        </w:rPr>
        <w:t>casa_statement_details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( 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bookmarkStart w:id="0" w:name="_GoBack"/>
      <w:r>
        <w:rPr>
          <w:rFonts w:ascii="Verdana" w:eastAsia="Times New Roman" w:hAnsi="Verdana"/>
          <w:sz w:val="20"/>
          <w:szCs w:val="20"/>
        </w:rPr>
        <w:t xml:space="preserve">id </w:t>
      </w:r>
      <w:proofErr w:type="spellStart"/>
      <w:r>
        <w:rPr>
          <w:rFonts w:ascii="Verdana" w:eastAsia="Times New Roman" w:hAnsi="Verdana"/>
          <w:sz w:val="20"/>
          <w:szCs w:val="20"/>
        </w:rPr>
        <w:t>int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IDENTITY(0,1) NOT NULL,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sr_id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varchar(20) NOT NULL,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account_number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varchar(30),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from_date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date,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to_date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date,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file_id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varchar(100) 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crm_request_handler_id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varchar(100),</w:t>
      </w:r>
    </w:p>
    <w:p w:rsidR="00A069E4" w:rsidRDefault="00A069E4" w:rsidP="003E6DA6">
      <w:pPr>
        <w:ind w:left="720"/>
        <w:rPr>
          <w:rFonts w:ascii="Verdana" w:eastAsia="Times New Roman" w:hAnsi="Verdana"/>
          <w:sz w:val="20"/>
          <w:szCs w:val="20"/>
        </w:rPr>
      </w:pPr>
      <w:proofErr w:type="spellStart"/>
      <w:r>
        <w:rPr>
          <w:rFonts w:ascii="Verdana" w:eastAsia="Times New Roman" w:hAnsi="Verdana"/>
          <w:sz w:val="20"/>
          <w:szCs w:val="20"/>
        </w:rPr>
        <w:t>crm_request_handler_status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sz w:val="20"/>
          <w:szCs w:val="20"/>
        </w:rPr>
        <w:t>tinyint</w:t>
      </w:r>
      <w:proofErr w:type="spellEnd"/>
      <w:r>
        <w:rPr>
          <w:rFonts w:ascii="Verdana" w:eastAsia="Times New Roman" w:hAnsi="Verdana"/>
          <w:sz w:val="20"/>
          <w:szCs w:val="20"/>
        </w:rPr>
        <w:t xml:space="preserve"> </w:t>
      </w:r>
      <w:bookmarkEnd w:id="0"/>
    </w:p>
    <w:p w:rsidR="00A069E4" w:rsidRDefault="00A069E4" w:rsidP="00A069E4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)</w:t>
      </w:r>
      <w:r w:rsidR="003E135D">
        <w:rPr>
          <w:rFonts w:ascii="Verdana" w:eastAsia="Times New Roman" w:hAnsi="Verdana"/>
          <w:sz w:val="20"/>
          <w:szCs w:val="20"/>
        </w:rPr>
        <w:t>;</w:t>
      </w:r>
    </w:p>
    <w:p w:rsidR="00C0293A" w:rsidRDefault="00C0293A"/>
    <w:sectPr w:rsidR="00C02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12"/>
    <w:rsid w:val="002736E0"/>
    <w:rsid w:val="003E135D"/>
    <w:rsid w:val="003E6DA6"/>
    <w:rsid w:val="00511112"/>
    <w:rsid w:val="00A069E4"/>
    <w:rsid w:val="00A97118"/>
    <w:rsid w:val="00C0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2E13"/>
  <w15:chartTrackingRefBased/>
  <w15:docId w15:val="{9783F489-A2DB-4C19-907A-DB57A77E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E4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B3B92210</Template>
  <TotalTime>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Borate (EXT)</dc:creator>
  <cp:keywords/>
  <dc:description/>
  <cp:lastModifiedBy>Priyanka Borate (EXT)</cp:lastModifiedBy>
  <cp:revision>7</cp:revision>
  <dcterms:created xsi:type="dcterms:W3CDTF">2020-10-13T09:48:00Z</dcterms:created>
  <dcterms:modified xsi:type="dcterms:W3CDTF">2020-10-13T10:10:00Z</dcterms:modified>
</cp:coreProperties>
</file>